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050396EC01BBCE429926F08ECA22F4DE"/>
        </w:placeholder>
        <w:temporary/>
        <w:showingPlcHdr/>
        <w15:appearance w15:val="hidden"/>
      </w:sdtPr>
      <w:sdtEndPr/>
      <w:sdtContent>
        <w:p w14:paraId="6DBFFA25" w14:textId="77777777" w:rsidR="002E0E82" w:rsidRDefault="00634BCA" w:rsidP="00DC20BD">
          <w:pPr>
            <w:pStyle w:val="ac"/>
            <w:spacing w:line="240" w:lineRule="auto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sdtContent>
    </w:sdt>
    <w:p w14:paraId="78EC5759" w14:textId="77777777" w:rsidR="002E0E82" w:rsidRDefault="00BA19E2" w:rsidP="00DC20BD">
      <w:pPr>
        <w:pStyle w:val="a8"/>
        <w:spacing w:line="240" w:lineRule="auto"/>
      </w:pPr>
      <w:r>
        <w:rPr>
          <w:rFonts w:hint="eastAsia"/>
        </w:rPr>
        <w:t>知识之火</w:t>
      </w:r>
    </w:p>
    <w:p w14:paraId="1DDFDF8E" w14:textId="77777777" w:rsidR="002E0E82" w:rsidRDefault="00BA19E2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电视剧《白夜追凶》中潘粤明饰演的弟弟角色叫？</w:t>
      </w:r>
    </w:p>
    <w:p w14:paraId="3090058E" w14:textId="77777777" w:rsidR="0074547B" w:rsidRDefault="0074547B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以下哪位人物没有代言康师傅方便面？</w:t>
      </w:r>
    </w:p>
    <w:p w14:paraId="2031F08E" w14:textId="77777777" w:rsidR="00DC20BD" w:rsidRPr="00DC20BD" w:rsidRDefault="00DC20BD" w:rsidP="00DC20BD">
      <w:pPr>
        <w:pStyle w:val="2"/>
        <w:spacing w:line="240" w:lineRule="auto"/>
        <w:rPr>
          <w:rFonts w:hint="eastAsia"/>
        </w:rPr>
      </w:pPr>
      <w:r>
        <w:rPr>
          <w:rFonts w:hint="eastAsia"/>
          <w:color w:val="707070" w:themeColor="accent1"/>
        </w:rPr>
        <w:t>王宝强</w:t>
      </w:r>
      <w:r>
        <w:rPr>
          <w:rFonts w:hint="eastAsia"/>
          <w:color w:val="707070" w:themeColor="accent1"/>
        </w:rPr>
        <w:t xml:space="preserve">        B.</w:t>
      </w:r>
      <w:r>
        <w:rPr>
          <w:rFonts w:hint="eastAsia"/>
          <w:color w:val="707070" w:themeColor="accent1"/>
        </w:rPr>
        <w:t>陈羽凡</w:t>
      </w:r>
      <w:r>
        <w:rPr>
          <w:rFonts w:hint="eastAsia"/>
          <w:color w:val="707070" w:themeColor="accent1"/>
        </w:rPr>
        <w:t xml:space="preserve">          C.</w:t>
      </w:r>
      <w:r>
        <w:rPr>
          <w:rFonts w:hint="eastAsia"/>
          <w:color w:val="707070" w:themeColor="accent1"/>
        </w:rPr>
        <w:t>汪涵</w:t>
      </w:r>
      <w:r>
        <w:rPr>
          <w:rFonts w:hint="eastAsia"/>
          <w:color w:val="707070" w:themeColor="accent1"/>
        </w:rPr>
        <w:t xml:space="preserve">                   D.</w:t>
      </w:r>
      <w:r>
        <w:rPr>
          <w:rFonts w:hint="eastAsia"/>
          <w:color w:val="707070" w:themeColor="accent1"/>
        </w:rPr>
        <w:t>贾乃亮</w:t>
      </w:r>
    </w:p>
    <w:p w14:paraId="36E63481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独行侠队的当家球星唯一的全明星球员是谁？</w:t>
      </w:r>
    </w:p>
    <w:p w14:paraId="38790631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《长恨歌》中描写杨贵妃与唐玄宗的爱情名句为：天长地久有时尽，——————？</w:t>
      </w:r>
    </w:p>
    <w:p w14:paraId="15EF4AAA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我司</w:t>
      </w:r>
      <w:r>
        <w:rPr>
          <w:rFonts w:hint="eastAsia"/>
        </w:rPr>
        <w:t>logo</w:t>
      </w:r>
      <w:r>
        <w:rPr>
          <w:rFonts w:hint="eastAsia"/>
        </w:rPr>
        <w:t>“</w:t>
      </w:r>
      <w:r>
        <w:rPr>
          <w:rFonts w:hint="eastAsia"/>
        </w:rPr>
        <w:t>tp-link</w:t>
      </w:r>
      <w:r>
        <w:t>”</w:t>
      </w:r>
      <w:r>
        <w:rPr>
          <w:rFonts w:hint="eastAsia"/>
        </w:rPr>
        <w:t>原意是指？</w:t>
      </w:r>
    </w:p>
    <w:p w14:paraId="18100C77" w14:textId="77777777" w:rsidR="00F456F0" w:rsidRDefault="00F667EE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音乐剧</w:t>
      </w:r>
      <w:r>
        <w:t>《</w:t>
      </w:r>
      <w:r>
        <w:rPr>
          <w:rFonts w:hint="eastAsia"/>
        </w:rPr>
        <w:t>费加罗的婚礼》是谁的代表作？</w:t>
      </w:r>
    </w:p>
    <w:p w14:paraId="3ABAE741" w14:textId="77777777" w:rsidR="00DC20BD" w:rsidRDefault="00DC20BD" w:rsidP="00DC20BD">
      <w:pPr>
        <w:pStyle w:val="a8"/>
        <w:spacing w:line="240" w:lineRule="auto"/>
        <w:rPr>
          <w:rFonts w:hint="eastAsia"/>
        </w:rPr>
      </w:pPr>
      <w:r>
        <w:rPr>
          <w:rFonts w:hint="eastAsia"/>
        </w:rPr>
        <w:t>天籁之音</w:t>
      </w:r>
    </w:p>
    <w:p w14:paraId="2F468108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猜歌名《体面》</w:t>
      </w:r>
    </w:p>
    <w:p w14:paraId="3ED0D045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猜歌名《我们不一样》</w:t>
      </w:r>
    </w:p>
    <w:p w14:paraId="6BD2C207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猜演唱者《</w:t>
      </w:r>
      <w:r>
        <w:rPr>
          <w:rFonts w:hint="eastAsia"/>
        </w:rPr>
        <w:t>Bangbang</w:t>
      </w:r>
      <w:r>
        <w:rPr>
          <w:rFonts w:hint="eastAsia"/>
        </w:rPr>
        <w:t>》</w:t>
      </w:r>
      <w:r>
        <w:rPr>
          <w:rFonts w:hint="eastAsia"/>
        </w:rPr>
        <w:t xml:space="preserve">      jESSIE J</w:t>
      </w:r>
    </w:p>
    <w:p w14:paraId="0F6A7404" w14:textId="77777777" w:rsidR="00DC20BD" w:rsidRDefault="00DC20BD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猜歌名</w:t>
      </w:r>
      <w:r w:rsidR="00EF3F92">
        <w:rPr>
          <w:rFonts w:hint="eastAsia"/>
        </w:rPr>
        <w:t>《北京欢迎你</w:t>
      </w:r>
      <w:r>
        <w:rPr>
          <w:rFonts w:hint="eastAsia"/>
        </w:rPr>
        <w:t>》</w:t>
      </w:r>
    </w:p>
    <w:p w14:paraId="01F17F78" w14:textId="77777777" w:rsidR="00DC20BD" w:rsidRDefault="00F456F0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猜歌名《凉凉》</w:t>
      </w:r>
    </w:p>
    <w:p w14:paraId="28B3D30C" w14:textId="77777777" w:rsidR="00F456F0" w:rsidRDefault="00EF3F92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歌曲歌颂人物为：曼德拉《光辉岁月</w:t>
      </w:r>
      <w:r w:rsidR="00F456F0">
        <w:rPr>
          <w:rFonts w:hint="eastAsia"/>
        </w:rPr>
        <w:t>》</w:t>
      </w:r>
    </w:p>
    <w:p w14:paraId="15B42C89" w14:textId="77777777" w:rsidR="00F456F0" w:rsidRDefault="00F667EE" w:rsidP="00F667EE">
      <w:pPr>
        <w:pStyle w:val="a8"/>
        <w:spacing w:line="240" w:lineRule="auto"/>
        <w:rPr>
          <w:rFonts w:hint="eastAsia"/>
        </w:rPr>
      </w:pPr>
      <w:r>
        <w:rPr>
          <w:rFonts w:hint="eastAsia"/>
        </w:rPr>
        <w:t>视野之及</w:t>
      </w:r>
    </w:p>
    <w:p w14:paraId="3C1D3E97" w14:textId="77777777" w:rsidR="00F456F0" w:rsidRDefault="00F667EE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以下为我国那一个省的区域地图？（四川）</w:t>
      </w:r>
    </w:p>
    <w:p w14:paraId="48F6F0E2" w14:textId="77777777" w:rsidR="00F667EE" w:rsidRDefault="00F667EE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以下人物是我司？（</w:t>
      </w:r>
      <w:r>
        <w:rPr>
          <w:rFonts w:hint="eastAsia"/>
        </w:rPr>
        <w:t>Nancy</w:t>
      </w:r>
      <w:r>
        <w:rPr>
          <w:rFonts w:hint="eastAsia"/>
        </w:rPr>
        <w:t>）</w:t>
      </w:r>
    </w:p>
    <w:p w14:paraId="4483F9A0" w14:textId="77777777" w:rsidR="00F667EE" w:rsidRDefault="00F667EE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以下植物名称为？（招财树）</w:t>
      </w:r>
    </w:p>
    <w:p w14:paraId="160C3BB4" w14:textId="77777777" w:rsidR="00F667EE" w:rsidRDefault="00F667EE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以下建筑位于哪一座城市？（澳门）</w:t>
      </w:r>
    </w:p>
    <w:p w14:paraId="6E5B344A" w14:textId="77777777" w:rsidR="00F667EE" w:rsidRDefault="00AE388C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以下为哪一部电影剧照？（阿甘正传）</w:t>
      </w:r>
    </w:p>
    <w:p w14:paraId="3BF1FB29" w14:textId="77777777" w:rsidR="00AE388C" w:rsidRDefault="00AE388C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以下人物为？（温家宝</w:t>
      </w:r>
      <w:r>
        <w:rPr>
          <w:rFonts w:hint="eastAsia"/>
        </w:rPr>
        <w:t>/</w:t>
      </w:r>
      <w:r>
        <w:rPr>
          <w:rFonts w:hint="eastAsia"/>
        </w:rPr>
        <w:t>温总理）</w:t>
      </w:r>
    </w:p>
    <w:p w14:paraId="4D3D2C89" w14:textId="77777777" w:rsidR="00AE388C" w:rsidRDefault="00AE388C" w:rsidP="00AE388C">
      <w:pPr>
        <w:pStyle w:val="a8"/>
        <w:spacing w:line="240" w:lineRule="auto"/>
        <w:rPr>
          <w:rFonts w:hint="eastAsia"/>
        </w:rPr>
      </w:pPr>
      <w:r>
        <w:rPr>
          <w:rFonts w:hint="eastAsia"/>
        </w:rPr>
        <w:t>光影之魅</w:t>
      </w:r>
    </w:p>
    <w:p w14:paraId="3EE2590A" w14:textId="77777777" w:rsidR="00AE388C" w:rsidRDefault="00AE388C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猜电影名称？（疯狂的石头）</w:t>
      </w:r>
    </w:p>
    <w:p w14:paraId="0C7EA33C" w14:textId="77777777" w:rsidR="001B78FC" w:rsidRDefault="001B78FC" w:rsidP="001B78FC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电影中抵在冷锋头上的枪支型号为？（</w:t>
      </w:r>
      <w:r>
        <w:rPr>
          <w:rFonts w:hint="eastAsia"/>
        </w:rPr>
        <w:t>M1911</w:t>
      </w:r>
      <w:r>
        <w:rPr>
          <w:rFonts w:hint="eastAsia"/>
        </w:rPr>
        <w:t>）</w:t>
      </w:r>
    </w:p>
    <w:p w14:paraId="7148FD06" w14:textId="77777777" w:rsidR="00AE388C" w:rsidRDefault="00AE388C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剧中女生扮演者为（那些年我们一起追过的女孩：陈妍希）</w:t>
      </w:r>
    </w:p>
    <w:p w14:paraId="181FD348" w14:textId="77777777" w:rsidR="00AE388C" w:rsidRDefault="00AE388C" w:rsidP="00DC20B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剧中师爷扮演者为（</w:t>
      </w:r>
      <w:r w:rsidR="00AB2669">
        <w:rPr>
          <w:rFonts w:hint="eastAsia"/>
        </w:rPr>
        <w:t>让子弹飞：</w:t>
      </w:r>
      <w:r>
        <w:rPr>
          <w:rFonts w:hint="eastAsia"/>
        </w:rPr>
        <w:t>葛优）</w:t>
      </w:r>
    </w:p>
    <w:p w14:paraId="17F92DA0" w14:textId="77777777" w:rsidR="00C14147" w:rsidRDefault="00C14147" w:rsidP="006E0F41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电影中郑凯扮演的角色叫？（余飞）</w:t>
      </w:r>
    </w:p>
    <w:p w14:paraId="4D581D01" w14:textId="77777777" w:rsidR="001B78FC" w:rsidRDefault="001B78FC" w:rsidP="006E0F41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猜电影名称（喜剧之王）</w:t>
      </w:r>
    </w:p>
    <w:p w14:paraId="485D8CF3" w14:textId="77777777" w:rsidR="006E0F41" w:rsidRDefault="006E0F41" w:rsidP="006E0F41">
      <w:pPr>
        <w:pStyle w:val="a8"/>
        <w:spacing w:line="240" w:lineRule="auto"/>
        <w:rPr>
          <w:rFonts w:hint="eastAsia"/>
        </w:rPr>
      </w:pPr>
      <w:r>
        <w:rPr>
          <w:rFonts w:hint="eastAsia"/>
        </w:rPr>
        <w:t>灵犀之巅</w:t>
      </w:r>
    </w:p>
    <w:p w14:paraId="47F51B19" w14:textId="77777777" w:rsidR="006E0F41" w:rsidRPr="00801D5A" w:rsidRDefault="001B78FC" w:rsidP="001B78FC">
      <w:pPr>
        <w:pStyle w:val="1"/>
        <w:numPr>
          <w:ilvl w:val="0"/>
          <w:numId w:val="0"/>
        </w:numPr>
        <w:spacing w:line="240" w:lineRule="auto"/>
        <w:rPr>
          <w:rFonts w:hint="eastAsia"/>
        </w:rPr>
      </w:pPr>
      <w:r>
        <w:rPr>
          <w:rFonts w:hint="eastAsia"/>
        </w:rPr>
        <w:t>打麻将、李宇春、鸡飞狗跳、</w:t>
      </w:r>
      <w:r w:rsidR="003A23A5">
        <w:rPr>
          <w:rFonts w:hint="eastAsia"/>
        </w:rPr>
        <w:t>小肥羊、</w:t>
      </w:r>
      <w:r>
        <w:rPr>
          <w:rFonts w:hint="eastAsia"/>
        </w:rPr>
        <w:t>长城、哈尔滨、陌陌、卓伟、运营商事业部、</w:t>
      </w:r>
      <w:r w:rsidR="00EB409F">
        <w:rPr>
          <w:rFonts w:hint="eastAsia"/>
        </w:rPr>
        <w:t>R&amp;D</w:t>
      </w:r>
      <w:r w:rsidR="00EB409F">
        <w:rPr>
          <w:rFonts w:hint="eastAsia"/>
        </w:rPr>
        <w:t>、</w:t>
      </w:r>
      <w:r w:rsidR="003A23A5">
        <w:rPr>
          <w:rFonts w:hint="eastAsia"/>
        </w:rPr>
        <w:t>西兰花、</w:t>
      </w:r>
      <w:r w:rsidR="00EB409F">
        <w:rPr>
          <w:rFonts w:hint="eastAsia"/>
        </w:rPr>
        <w:t>阿里、</w:t>
      </w:r>
      <w:r w:rsidR="00236B94">
        <w:rPr>
          <w:rFonts w:hint="eastAsia"/>
        </w:rPr>
        <w:t>小鲜肉、范冰冰、声东击西、赤壁、杨贵妃、</w:t>
      </w:r>
      <w:r w:rsidR="00EF3F92">
        <w:rPr>
          <w:rFonts w:hint="eastAsia"/>
        </w:rPr>
        <w:t>黄帝、山羊、喝酒、</w:t>
      </w:r>
      <w:r w:rsidR="00BB39D9">
        <w:rPr>
          <w:rFonts w:hint="eastAsia"/>
        </w:rPr>
        <w:t>马尾、</w:t>
      </w:r>
      <w:r w:rsidR="003A23A5">
        <w:rPr>
          <w:rFonts w:hint="eastAsia"/>
        </w:rPr>
        <w:t>青奥会、</w:t>
      </w:r>
      <w:r w:rsidR="00EF3F92">
        <w:rPr>
          <w:rFonts w:hint="eastAsia"/>
        </w:rPr>
        <w:t>泸定桥、郑州大学、希拉里、</w:t>
      </w:r>
      <w:r w:rsidR="00801D5A">
        <w:rPr>
          <w:rFonts w:hint="eastAsia"/>
        </w:rPr>
        <w:t>天若有情天亦老、</w:t>
      </w:r>
      <w:r w:rsidR="00EF3F92">
        <w:rPr>
          <w:rFonts w:hint="eastAsia"/>
        </w:rPr>
        <w:t>喜欢你、演员的诞生、</w:t>
      </w:r>
      <w:r w:rsidR="003A23A5">
        <w:rPr>
          <w:rFonts w:hint="eastAsia"/>
        </w:rPr>
        <w:t>童年、</w:t>
      </w:r>
      <w:r w:rsidR="00EF3F92">
        <w:rPr>
          <w:rFonts w:hint="eastAsia"/>
        </w:rPr>
        <w:t>绿帽子、曝光、</w:t>
      </w:r>
      <w:r w:rsidR="00BB39D9">
        <w:rPr>
          <w:rFonts w:hint="eastAsia"/>
        </w:rPr>
        <w:t>低落、</w:t>
      </w:r>
      <w:r w:rsidR="00EF0F32">
        <w:rPr>
          <w:rFonts w:hint="eastAsia"/>
        </w:rPr>
        <w:t>方便面、三生三世十里桃花、皮裤、死海、</w:t>
      </w:r>
      <w:r w:rsidR="003A23A5">
        <w:rPr>
          <w:rFonts w:hint="eastAsia"/>
        </w:rPr>
        <w:t>血拼、</w:t>
      </w:r>
      <w:r w:rsidR="00EF0F32">
        <w:rPr>
          <w:rFonts w:hint="eastAsia"/>
        </w:rPr>
        <w:t>天空、火车票、</w:t>
      </w:r>
      <w:r w:rsidR="00BB39D9">
        <w:rPr>
          <w:rFonts w:hint="eastAsia"/>
        </w:rPr>
        <w:t>WTO</w:t>
      </w:r>
      <w:r w:rsidR="00BB39D9">
        <w:rPr>
          <w:rFonts w:hint="eastAsia"/>
        </w:rPr>
        <w:t>、</w:t>
      </w:r>
      <w:r w:rsidR="003A23A5">
        <w:rPr>
          <w:rFonts w:hint="eastAsia"/>
        </w:rPr>
        <w:t>广岛之恋、</w:t>
      </w:r>
      <w:r w:rsidR="00BB39D9">
        <w:rPr>
          <w:rFonts w:hint="eastAsia"/>
        </w:rPr>
        <w:t>卡卡、</w:t>
      </w:r>
      <w:r w:rsidR="003A23A5">
        <w:rPr>
          <w:rFonts w:hint="eastAsia"/>
        </w:rPr>
        <w:t>狗尾巴草、</w:t>
      </w:r>
      <w:r w:rsidR="00801D5A">
        <w:rPr>
          <w:rFonts w:hint="eastAsia"/>
        </w:rPr>
        <w:t>Apple</w:t>
      </w:r>
      <w:r w:rsidR="00801D5A">
        <w:rPr>
          <w:rFonts w:hint="eastAsia"/>
        </w:rPr>
        <w:t>、</w:t>
      </w:r>
      <w:r w:rsidR="003A23A5">
        <w:rPr>
          <w:rFonts w:hint="eastAsia"/>
        </w:rPr>
        <w:t>减肥、樱桃小丸子、文字、跨栏、印度尼西亚、海狮、刺杀、</w:t>
      </w:r>
      <w:r w:rsidR="00801D5A">
        <w:rPr>
          <w:rFonts w:hint="eastAsia"/>
        </w:rPr>
        <w:t>礼服、</w:t>
      </w:r>
      <w:r w:rsidR="003A23A5">
        <w:rPr>
          <w:rFonts w:hint="eastAsia"/>
        </w:rPr>
        <w:t>火锅、冰天雪地、</w:t>
      </w:r>
      <w:r w:rsidR="003A23A5">
        <w:rPr>
          <w:rFonts w:hint="eastAsia"/>
        </w:rPr>
        <w:t>SNH48</w:t>
      </w:r>
      <w:r w:rsidR="003A23A5">
        <w:rPr>
          <w:rFonts w:hint="eastAsia"/>
        </w:rPr>
        <w:t>、地理、</w:t>
      </w:r>
      <w:r w:rsidR="00801D5A">
        <w:rPr>
          <w:rFonts w:hint="eastAsia"/>
        </w:rPr>
        <w:t>苟利国家生死以、</w:t>
      </w:r>
      <w:r w:rsidR="00BB39D9">
        <w:rPr>
          <w:rFonts w:hint="eastAsia"/>
        </w:rPr>
        <w:t>再见青春、</w:t>
      </w:r>
      <w:r w:rsidR="00801D5A">
        <w:rPr>
          <w:rFonts w:hint="eastAsia"/>
        </w:rPr>
        <w:t>贝壳、</w:t>
      </w:r>
      <w:r w:rsidR="003A23A5">
        <w:rPr>
          <w:rFonts w:hint="eastAsia"/>
        </w:rPr>
        <w:t>共产主义、</w:t>
      </w:r>
      <w:r w:rsidR="00801D5A">
        <w:rPr>
          <w:rFonts w:hint="eastAsia"/>
        </w:rPr>
        <w:t>自由飞翔、</w:t>
      </w:r>
      <w:r w:rsidR="003A23A5">
        <w:rPr>
          <w:rFonts w:hint="eastAsia"/>
        </w:rPr>
        <w:t>斗鸡眼、</w:t>
      </w:r>
      <w:r w:rsidR="00BB39D9">
        <w:rPr>
          <w:rFonts w:hint="eastAsia"/>
        </w:rPr>
        <w:t>千手观音、</w:t>
      </w:r>
      <w:r w:rsidR="003A23A5">
        <w:rPr>
          <w:rFonts w:hint="eastAsia"/>
        </w:rPr>
        <w:t>百度外卖、打针、跳一跳、</w:t>
      </w:r>
      <w:r w:rsidR="00801D5A">
        <w:rPr>
          <w:rFonts w:hint="eastAsia"/>
        </w:rPr>
        <w:t>芹菜、</w:t>
      </w:r>
      <w:r w:rsidR="003A23A5">
        <w:rPr>
          <w:rFonts w:hint="eastAsia"/>
        </w:rPr>
        <w:t>梁山好汉、驾校、说明书、</w:t>
      </w:r>
      <w:r w:rsidR="00BB39D9">
        <w:rPr>
          <w:rFonts w:hint="eastAsia"/>
        </w:rPr>
        <w:t>CIO</w:t>
      </w:r>
      <w:r w:rsidR="00BB39D9">
        <w:rPr>
          <w:rFonts w:hint="eastAsia"/>
        </w:rPr>
        <w:t>、</w:t>
      </w:r>
      <w:r w:rsidR="003A23A5">
        <w:rPr>
          <w:rFonts w:hint="eastAsia"/>
        </w:rPr>
        <w:t>九尾狐、视频、抽烟、麦迪、双层巴士、跳水、</w:t>
      </w:r>
      <w:r w:rsidR="00BB39D9">
        <w:rPr>
          <w:rFonts w:hint="eastAsia"/>
        </w:rPr>
        <w:t>香格里拉、</w:t>
      </w:r>
      <w:r w:rsidR="003A23A5">
        <w:rPr>
          <w:rFonts w:hint="eastAsia"/>
        </w:rPr>
        <w:t>泥鳅、剪辑、</w:t>
      </w:r>
      <w:r w:rsidR="00801D5A">
        <w:rPr>
          <w:rFonts w:hint="eastAsia"/>
        </w:rPr>
        <w:t>年会、</w:t>
      </w:r>
      <w:r w:rsidR="003A23A5">
        <w:rPr>
          <w:rFonts w:hint="eastAsia"/>
        </w:rPr>
        <w:t>草船借箭、</w:t>
      </w:r>
      <w:r w:rsidR="00801D5A">
        <w:rPr>
          <w:rFonts w:hint="eastAsia"/>
        </w:rPr>
        <w:t>完璧归赵、龟儿子、糖醋排骨、我和你、丈母娘、陷阱、</w:t>
      </w:r>
      <w:r w:rsidR="00BB39D9">
        <w:rPr>
          <w:rFonts w:hint="eastAsia"/>
        </w:rPr>
        <w:t>国家、</w:t>
      </w:r>
      <w:r w:rsidR="00801D5A">
        <w:rPr>
          <w:rFonts w:hint="eastAsia"/>
        </w:rPr>
        <w:t>KTV</w:t>
      </w:r>
      <w:r w:rsidR="00801D5A">
        <w:rPr>
          <w:rFonts w:hint="eastAsia"/>
        </w:rPr>
        <w:t>、明白、普联技术、会员、小程序、</w:t>
      </w:r>
      <w:r w:rsidR="00BB39D9">
        <w:rPr>
          <w:rFonts w:hint="eastAsia"/>
        </w:rPr>
        <w:t>柜子、</w:t>
      </w:r>
      <w:r w:rsidR="00801D5A">
        <w:rPr>
          <w:rFonts w:hint="eastAsia"/>
        </w:rPr>
        <w:t>隐私、街电、草原、输入法、广场舞、</w:t>
      </w:r>
      <w:r w:rsidR="00BB39D9">
        <w:rPr>
          <w:rFonts w:hint="eastAsia"/>
        </w:rPr>
        <w:t>出货、</w:t>
      </w:r>
      <w:r w:rsidR="00801D5A">
        <w:rPr>
          <w:rFonts w:hint="eastAsia"/>
        </w:rPr>
        <w:t>妖猫传、</w:t>
      </w:r>
      <w:bookmarkStart w:id="0" w:name="_GoBack"/>
      <w:bookmarkEnd w:id="0"/>
      <w:r w:rsidR="00801D5A">
        <w:rPr>
          <w:rFonts w:hint="eastAsia"/>
        </w:rPr>
        <w:t>书签、支付宝、</w:t>
      </w:r>
      <w:r w:rsidR="00BB39D9">
        <w:rPr>
          <w:rFonts w:hint="eastAsia"/>
        </w:rPr>
        <w:t>折耳根、</w:t>
      </w:r>
      <w:r w:rsidR="00801D5A">
        <w:rPr>
          <w:rFonts w:hint="eastAsia"/>
        </w:rPr>
        <w:t>南征北战、草稿、浏览器、羌族、光头、家长会、</w:t>
      </w:r>
      <w:r w:rsidR="00BB39D9">
        <w:rPr>
          <w:rFonts w:hint="eastAsia"/>
        </w:rPr>
        <w:t>船期、</w:t>
      </w:r>
      <w:r w:rsidR="00801D5A">
        <w:rPr>
          <w:rFonts w:hint="eastAsia"/>
        </w:rPr>
        <w:t>运动鞋、两小儿辩日、电量、南阳、</w:t>
      </w:r>
      <w:r w:rsidR="00801D5A">
        <w:rPr>
          <w:rFonts w:hint="eastAsia"/>
        </w:rPr>
        <w:t>first blood</w:t>
      </w:r>
      <w:r w:rsidR="00801D5A">
        <w:rPr>
          <w:rFonts w:hint="eastAsia"/>
        </w:rPr>
        <w:t>、阴阳师、靠枕、鼠标、</w:t>
      </w:r>
      <w:r w:rsidR="00801D5A">
        <w:rPr>
          <w:rFonts w:hint="eastAsia"/>
        </w:rPr>
        <w:t>Adobe</w:t>
      </w:r>
      <w:r w:rsidR="00801D5A">
        <w:rPr>
          <w:rFonts w:hint="eastAsia"/>
        </w:rPr>
        <w:t>、油漆、</w:t>
      </w:r>
      <w:r w:rsidR="00BB39D9">
        <w:rPr>
          <w:rFonts w:hint="eastAsia"/>
        </w:rPr>
        <w:t>星空卫视、破砖、</w:t>
      </w:r>
    </w:p>
    <w:p w14:paraId="211D593D" w14:textId="77777777" w:rsidR="002E0E82" w:rsidRDefault="0074547B" w:rsidP="00DC20BD">
      <w:pPr>
        <w:pStyle w:val="2"/>
      </w:pPr>
      <w:r>
        <w:rPr>
          <w:rFonts w:hint="eastAsia"/>
          <w:color w:val="707070" w:themeColor="accent1"/>
        </w:rPr>
        <w:t>王宝强</w:t>
      </w:r>
      <w:r>
        <w:rPr>
          <w:rFonts w:hint="eastAsia"/>
          <w:color w:val="707070" w:themeColor="accent1"/>
        </w:rPr>
        <w:t xml:space="preserve">        B.</w:t>
      </w:r>
      <w:r w:rsidR="00DC20BD">
        <w:rPr>
          <w:rFonts w:hint="eastAsia"/>
          <w:color w:val="707070" w:themeColor="accent1"/>
        </w:rPr>
        <w:t>陈羽凡</w:t>
      </w:r>
      <w:r w:rsidR="00DC20BD">
        <w:rPr>
          <w:rFonts w:hint="eastAsia"/>
          <w:color w:val="707070" w:themeColor="accent1"/>
        </w:rPr>
        <w:t xml:space="preserve">          C.</w:t>
      </w:r>
      <w:r w:rsidR="00DC20BD">
        <w:rPr>
          <w:rFonts w:hint="eastAsia"/>
          <w:color w:val="707070" w:themeColor="accent1"/>
        </w:rPr>
        <w:t>汪涵</w:t>
      </w:r>
      <w:r w:rsidR="00DC20BD">
        <w:rPr>
          <w:rFonts w:hint="eastAsia"/>
          <w:color w:val="707070" w:themeColor="accent1"/>
        </w:rPr>
        <w:t xml:space="preserve">                   D.</w:t>
      </w:r>
      <w:r w:rsidR="00DC20BD">
        <w:rPr>
          <w:rFonts w:hint="eastAsia"/>
          <w:color w:val="707070" w:themeColor="accent1"/>
        </w:rPr>
        <w:t>贾乃亮</w:t>
      </w:r>
    </w:p>
    <w:sdt>
      <w:sdtPr>
        <w:id w:val="2019964513"/>
        <w:placeholder>
          <w:docPart w:val="235AABE7C8526F4CA8E4EAB3E1839506"/>
        </w:placeholder>
        <w:temporary/>
        <w:showingPlcHdr/>
        <w15:appearance w15:val="hidden"/>
      </w:sdtPr>
      <w:sdtEndPr/>
      <w:sdtContent>
        <w:p w14:paraId="7DF533C0" w14:textId="77777777" w:rsidR="002E0E82" w:rsidRDefault="00634BCA" w:rsidP="00634BCA">
          <w:pPr>
            <w:pStyle w:val="1"/>
          </w:pPr>
          <w:r w:rsidRPr="00634BCA">
            <w:rPr>
              <w:rFonts w:ascii="Microsoft YaHei" w:eastAsia="Microsoft YaHei" w:hAnsi="Microsoft YaHei" w:cs="Microsoft YaHei" w:hint="eastAsia"/>
            </w:rPr>
            <w:t>这份资讯应该要清楚</w:t>
          </w:r>
        </w:p>
      </w:sdtContent>
    </w:sdt>
    <w:p w14:paraId="42CF4E9A" w14:textId="77777777" w:rsidR="0046634B" w:rsidRDefault="00D502D3">
      <w:sdt>
        <w:sdtPr>
          <w:id w:val="470033890"/>
          <w:placeholder>
            <w:docPart w:val="59F128638E362743B433149505344A79"/>
          </w:placeholder>
          <w:temporary/>
          <w:showingPlcHdr/>
          <w15:appearance w15:val="hidden"/>
        </w:sdtPr>
        <w:sdtEndPr/>
        <w:sdtContent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="00634BCA" w:rsidRPr="00634BCA">
            <w:rPr>
              <w:rFonts w:ascii="Malgun Gothic" w:hAnsi="Malgun Gothic" w:cs="Malgun Gothic"/>
              <w:noProof/>
            </w:rPr>
            <w:t>，</w:t>
          </w:r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="00634BCA" w:rsidRPr="00634BCA">
            <w:rPr>
              <w:rFonts w:ascii="Malgun Gothic" w:hAnsi="Malgun Gothic" w:cs="Malgun Gothic"/>
              <w:noProof/>
            </w:rPr>
            <w:t>，</w:t>
          </w:r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="00634BCA" w:rsidRPr="00634BCA">
            <w:rPr>
              <w:rFonts w:ascii="Malgun Gothic" w:hAnsi="Malgun Gothic" w:cs="Malgun Gothic"/>
              <w:noProof/>
            </w:rPr>
            <w:t>。</w:t>
          </w:r>
        </w:sdtContent>
      </w:sdt>
    </w:p>
    <w:sectPr w:rsidR="0046634B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19AFB" w14:textId="77777777" w:rsidR="00D502D3" w:rsidRDefault="00D502D3">
      <w:pPr>
        <w:spacing w:after="0" w:line="240" w:lineRule="auto"/>
      </w:pPr>
      <w:r>
        <w:separator/>
      </w:r>
    </w:p>
    <w:p w14:paraId="53037935" w14:textId="77777777" w:rsidR="00D502D3" w:rsidRDefault="00D502D3"/>
  </w:endnote>
  <w:endnote w:type="continuationSeparator" w:id="0">
    <w:p w14:paraId="0CF1A8D8" w14:textId="77777777" w:rsidR="00D502D3" w:rsidRDefault="00D502D3">
      <w:pPr>
        <w:spacing w:after="0" w:line="240" w:lineRule="auto"/>
      </w:pPr>
      <w:r>
        <w:continuationSeparator/>
      </w:r>
    </w:p>
    <w:p w14:paraId="2DE70E68" w14:textId="77777777" w:rsidR="00D502D3" w:rsidRDefault="00D50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775F2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BB39D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843CB" w14:textId="77777777" w:rsidR="00D502D3" w:rsidRDefault="00D502D3">
      <w:pPr>
        <w:spacing w:after="0" w:line="240" w:lineRule="auto"/>
      </w:pPr>
      <w:r>
        <w:separator/>
      </w:r>
    </w:p>
    <w:p w14:paraId="776D8342" w14:textId="77777777" w:rsidR="00D502D3" w:rsidRDefault="00D502D3"/>
  </w:footnote>
  <w:footnote w:type="continuationSeparator" w:id="0">
    <w:p w14:paraId="33E389F7" w14:textId="77777777" w:rsidR="00D502D3" w:rsidRDefault="00D502D3">
      <w:pPr>
        <w:spacing w:after="0" w:line="240" w:lineRule="auto"/>
      </w:pPr>
      <w:r>
        <w:continuationSeparator/>
      </w:r>
    </w:p>
    <w:p w14:paraId="3B30911D" w14:textId="77777777" w:rsidR="00D502D3" w:rsidRDefault="00D502D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6"/>
    <w:rsid w:val="001B78FC"/>
    <w:rsid w:val="00236B94"/>
    <w:rsid w:val="002E0E82"/>
    <w:rsid w:val="003A23A5"/>
    <w:rsid w:val="0046634B"/>
    <w:rsid w:val="005A5426"/>
    <w:rsid w:val="00634BCA"/>
    <w:rsid w:val="006E0F41"/>
    <w:rsid w:val="00731239"/>
    <w:rsid w:val="0074547B"/>
    <w:rsid w:val="00801D5A"/>
    <w:rsid w:val="00A53047"/>
    <w:rsid w:val="00AB2669"/>
    <w:rsid w:val="00AE388C"/>
    <w:rsid w:val="00B82C78"/>
    <w:rsid w:val="00BA19E2"/>
    <w:rsid w:val="00BB39D9"/>
    <w:rsid w:val="00C14147"/>
    <w:rsid w:val="00D502D3"/>
    <w:rsid w:val="00DC20BD"/>
    <w:rsid w:val="00E21E92"/>
    <w:rsid w:val="00EB409F"/>
    <w:rsid w:val="00EF0F32"/>
    <w:rsid w:val="00EF3F92"/>
    <w:rsid w:val="00F456F0"/>
    <w:rsid w:val="00F6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5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zh_CN.lproj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0396EC01BBCE429926F08ECA22F4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B35DD-DAEC-674C-B5D9-0A283CCF3C40}"/>
      </w:docPartPr>
      <w:docPartBody>
        <w:p w:rsidR="00000000" w:rsidRDefault="00203DA1">
          <w:pPr>
            <w:pStyle w:val="050396EC01BBCE429926F08ECA22F4DE"/>
          </w:pPr>
          <w:r w:rsidRPr="00634BCA">
            <w:rPr>
              <w:rFonts w:ascii="Microsoft YaHei" w:eastAsia="Microsoft YaHei" w:hAnsi="Microsoft YaHei" w:cs="Microsoft YaHei" w:hint="eastAsia"/>
            </w:rPr>
            <w:t>折页册</w:t>
          </w:r>
        </w:p>
      </w:docPartBody>
    </w:docPart>
    <w:docPart>
      <w:docPartPr>
        <w:name w:val="235AABE7C8526F4CA8E4EAB3E18395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DAA13E-6DEE-2241-BE23-D282EC3945F0}"/>
      </w:docPartPr>
      <w:docPartBody>
        <w:p w:rsidR="00000000" w:rsidRDefault="00203DA1">
          <w:pPr>
            <w:pStyle w:val="235AABE7C8526F4CA8E4EAB3E1839506"/>
          </w:pPr>
          <w:r w:rsidRPr="00634BCA">
            <w:rPr>
              <w:rFonts w:ascii="Microsoft YaHei" w:eastAsia="Microsoft YaHei" w:hAnsi="Microsoft YaHei" w:cs="Microsoft YaHei" w:hint="eastAsia"/>
            </w:rPr>
            <w:t>这份资讯应该要清楚</w:t>
          </w:r>
        </w:p>
      </w:docPartBody>
    </w:docPart>
    <w:docPart>
      <w:docPartPr>
        <w:name w:val="59F128638E362743B433149505344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250717-C171-4342-A2D7-0E38CA756120}"/>
      </w:docPartPr>
      <w:docPartBody>
        <w:p w:rsidR="00000000" w:rsidRDefault="00203DA1">
          <w:pPr>
            <w:pStyle w:val="59F128638E362743B433149505344A79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Pr="00634BCA">
            <w:rPr>
              <w:rFonts w:ascii="Malgun Gothic" w:hAnsi="Malgun Gothic" w:cs="Malgun Gothic"/>
              <w:noProof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A1"/>
    <w:rsid w:val="002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0396EC01BBCE429926F08ECA22F4DE">
    <w:name w:val="050396EC01BBCE429926F08ECA22F4DE"/>
    <w:pPr>
      <w:widowControl w:val="0"/>
      <w:jc w:val="both"/>
    </w:pPr>
  </w:style>
  <w:style w:type="paragraph" w:customStyle="1" w:styleId="95F5D0A8AB1C974F9F957875DC98CBD9">
    <w:name w:val="95F5D0A8AB1C974F9F957875DC98CBD9"/>
    <w:pPr>
      <w:widowControl w:val="0"/>
      <w:jc w:val="both"/>
    </w:pPr>
  </w:style>
  <w:style w:type="paragraph" w:customStyle="1" w:styleId="BFFFFF8CF5CFC44890D9D39FA6B1349D">
    <w:name w:val="BFFFFF8CF5CFC44890D9D39FA6B1349D"/>
    <w:pPr>
      <w:widowControl w:val="0"/>
      <w:jc w:val="both"/>
    </w:pPr>
  </w:style>
  <w:style w:type="paragraph" w:customStyle="1" w:styleId="CBC933F461977945978538649D91DE12">
    <w:name w:val="CBC933F461977945978538649D91DE12"/>
    <w:pPr>
      <w:widowControl w:val="0"/>
      <w:jc w:val="both"/>
    </w:pPr>
  </w:style>
  <w:style w:type="paragraph" w:customStyle="1" w:styleId="BB80283475B9FA4198966C66C133BF0E">
    <w:name w:val="BB80283475B9FA4198966C66C133BF0E"/>
    <w:pPr>
      <w:widowControl w:val="0"/>
      <w:jc w:val="both"/>
    </w:pPr>
  </w:style>
  <w:style w:type="paragraph" w:customStyle="1" w:styleId="DC12C591F067934CB2037C6BA362CE04">
    <w:name w:val="DC12C591F067934CB2037C6BA362CE04"/>
    <w:pPr>
      <w:widowControl w:val="0"/>
      <w:jc w:val="both"/>
    </w:pPr>
  </w:style>
  <w:style w:type="paragraph" w:customStyle="1" w:styleId="235AABE7C8526F4CA8E4EAB3E1839506">
    <w:name w:val="235AABE7C8526F4CA8E4EAB3E1839506"/>
    <w:pPr>
      <w:widowControl w:val="0"/>
      <w:jc w:val="both"/>
    </w:pPr>
  </w:style>
  <w:style w:type="paragraph" w:customStyle="1" w:styleId="59F128638E362743B433149505344A79">
    <w:name w:val="59F128638E362743B433149505344A7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74</TotalTime>
  <Pages>3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1</cp:revision>
  <dcterms:created xsi:type="dcterms:W3CDTF">2018-01-17T12:34:00Z</dcterms:created>
  <dcterms:modified xsi:type="dcterms:W3CDTF">2018-01-17T14:02:00Z</dcterms:modified>
</cp:coreProperties>
</file>